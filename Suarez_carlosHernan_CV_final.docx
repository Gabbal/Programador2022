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72" w:rsidRDefault="00F15E72">
      <w:pPr>
        <w:pStyle w:val="Informacindecontacto"/>
      </w:pPr>
      <w:r>
        <w:t xml:space="preserve">Contacto: </w:t>
      </w:r>
      <w:bookmarkStart w:id="0" w:name="_GoBack"/>
      <w:bookmarkEnd w:id="0"/>
    </w:p>
    <w:p w:rsidR="00497F54" w:rsidRDefault="00F15E72">
      <w:pPr>
        <w:pStyle w:val="Informacindecontacto"/>
      </w:pPr>
      <w:r>
        <w:t>Buenos Aires</w:t>
      </w:r>
    </w:p>
    <w:p w:rsidR="00497F54" w:rsidRDefault="00F15E72">
      <w:pPr>
        <w:pStyle w:val="Informacindecontacto"/>
      </w:pPr>
      <w:r>
        <w:t>1161223239</w:t>
      </w:r>
    </w:p>
    <w:p w:rsidR="00497F54" w:rsidRDefault="00F15E72">
      <w:pPr>
        <w:pStyle w:val="Correoelectrnico"/>
      </w:pPr>
      <w:r>
        <w:t>c.suarez1042@yahoo.com</w:t>
      </w:r>
    </w:p>
    <w:p w:rsidR="00497F54" w:rsidRDefault="00F15E72">
      <w:pPr>
        <w:pStyle w:val="Nombre"/>
      </w:pPr>
      <w:r>
        <w:t>CARLOS hernan suarez</w:t>
      </w:r>
    </w:p>
    <w:tbl>
      <w:tblPr>
        <w:tblStyle w:val="Tabladecurrculo"/>
        <w:tblW w:w="5000" w:type="pct"/>
        <w:tblLook w:val="04A0" w:firstRow="1" w:lastRow="0" w:firstColumn="1" w:lastColumn="0" w:noHBand="0" w:noVBand="1"/>
        <w:tblCaption w:val="Diseño de tabla de currículum vítae"/>
      </w:tblPr>
      <w:tblGrid>
        <w:gridCol w:w="2227"/>
        <w:gridCol w:w="7519"/>
      </w:tblGrid>
      <w:tr w:rsidR="00497F54" w:rsidTr="00F15E72">
        <w:tc>
          <w:tcPr>
            <w:tcW w:w="2227" w:type="dxa"/>
            <w:tcMar>
              <w:right w:w="475" w:type="dxa"/>
            </w:tcMar>
          </w:tcPr>
          <w:p w:rsidR="00497F54" w:rsidRDefault="00E515C8">
            <w:pPr>
              <w:pStyle w:val="Ttulo1"/>
              <w:outlineLvl w:val="0"/>
            </w:pPr>
            <w:r>
              <w:rPr>
                <w:lang w:bidi="es-ES"/>
              </w:rPr>
              <w:t>Objetivo</w:t>
            </w:r>
          </w:p>
        </w:tc>
        <w:tc>
          <w:tcPr>
            <w:tcW w:w="7519" w:type="dxa"/>
          </w:tcPr>
          <w:p w:rsidR="00497F54" w:rsidRDefault="00F15E72" w:rsidP="00F15E72">
            <w:pPr>
              <w:pStyle w:val="Textodecurrculo"/>
            </w:pPr>
            <w:r>
              <w:t>Lograr la estabilidad.</w:t>
            </w:r>
          </w:p>
        </w:tc>
      </w:tr>
      <w:tr w:rsidR="00497F54" w:rsidTr="00F15E72">
        <w:tc>
          <w:tcPr>
            <w:tcW w:w="2227" w:type="dxa"/>
            <w:tcMar>
              <w:right w:w="475" w:type="dxa"/>
            </w:tcMar>
          </w:tcPr>
          <w:p w:rsidR="00497F54" w:rsidRDefault="00E515C8">
            <w:pPr>
              <w:pStyle w:val="Ttulo1"/>
              <w:outlineLvl w:val="0"/>
            </w:pPr>
            <w:r>
              <w:rPr>
                <w:lang w:bidi="es-ES"/>
              </w:rPr>
              <w:t>Experiencia</w:t>
            </w:r>
          </w:p>
        </w:tc>
        <w:tc>
          <w:tcPr>
            <w:tcW w:w="7519" w:type="dxa"/>
          </w:tcPr>
          <w:p w:rsidR="00497F54" w:rsidRDefault="00F15E72">
            <w:pPr>
              <w:pStyle w:val="Ttulo2"/>
              <w:outlineLvl w:val="1"/>
            </w:pPr>
            <w:r>
              <w:t>Gasista srl</w:t>
            </w:r>
          </w:p>
          <w:p w:rsidR="00497F54" w:rsidRDefault="00F15E72">
            <w:pPr>
              <w:pStyle w:val="Textodecurrculo"/>
            </w:pPr>
            <w:r>
              <w:t>Enero 2006 a la actualidad</w:t>
            </w:r>
          </w:p>
          <w:p w:rsidR="00497F54" w:rsidRDefault="00F15E72">
            <w:pPr>
              <w:pStyle w:val="Textodecurrculo"/>
            </w:pPr>
            <w:r>
              <w:t>Mantenimiento de redes de gas.</w:t>
            </w:r>
          </w:p>
          <w:p w:rsidR="00497F54" w:rsidRDefault="00497F54">
            <w:pPr>
              <w:pStyle w:val="Textodecurrculo"/>
            </w:pPr>
          </w:p>
        </w:tc>
      </w:tr>
      <w:tr w:rsidR="00497F54" w:rsidTr="00F15E72">
        <w:tc>
          <w:tcPr>
            <w:tcW w:w="2227" w:type="dxa"/>
            <w:tcMar>
              <w:right w:w="475" w:type="dxa"/>
            </w:tcMar>
          </w:tcPr>
          <w:p w:rsidR="00497F54" w:rsidRDefault="00E515C8">
            <w:pPr>
              <w:pStyle w:val="Ttulo1"/>
              <w:outlineLvl w:val="0"/>
            </w:pPr>
            <w:r>
              <w:rPr>
                <w:lang w:bidi="es-ES"/>
              </w:rPr>
              <w:t>Educación</w:t>
            </w:r>
          </w:p>
        </w:tc>
        <w:tc>
          <w:tcPr>
            <w:tcW w:w="7519" w:type="dxa"/>
          </w:tcPr>
          <w:p w:rsidR="00497F54" w:rsidRDefault="00F15E72">
            <w:pPr>
              <w:pStyle w:val="Ttulo2"/>
              <w:outlineLvl w:val="1"/>
            </w:pPr>
            <w:r>
              <w:t>Escuela secundaria n°7</w:t>
            </w:r>
          </w:p>
          <w:p w:rsidR="00497F54" w:rsidRDefault="00F15E72" w:rsidP="00F15E72">
            <w:pPr>
              <w:pStyle w:val="Textodecurrculo"/>
            </w:pPr>
            <w:r>
              <w:t>Tecnico electromecanico</w:t>
            </w:r>
          </w:p>
        </w:tc>
      </w:tr>
      <w:tr w:rsidR="00497F54" w:rsidTr="00F15E72">
        <w:tc>
          <w:tcPr>
            <w:tcW w:w="2227" w:type="dxa"/>
            <w:tcMar>
              <w:right w:w="475" w:type="dxa"/>
            </w:tcMar>
          </w:tcPr>
          <w:p w:rsidR="00497F54" w:rsidRDefault="00E515C8">
            <w:pPr>
              <w:pStyle w:val="Ttulo1"/>
              <w:outlineLvl w:val="0"/>
            </w:pPr>
            <w:r>
              <w:rPr>
                <w:lang w:bidi="es-ES"/>
              </w:rPr>
              <w:t>Comunicación</w:t>
            </w:r>
          </w:p>
        </w:tc>
        <w:sdt>
          <w:sdtPr>
            <w:id w:val="-2024851273"/>
            <w:placeholder>
              <w:docPart w:val="969B62E369B94B44A8974EEB86F18E49"/>
            </w:placeholder>
            <w:temporary/>
            <w:showingPlcHdr/>
            <w15:appearance w15:val="hidden"/>
            <w:text/>
          </w:sdtPr>
          <w:sdtContent>
            <w:tc>
              <w:tcPr>
                <w:tcW w:w="7519" w:type="dxa"/>
              </w:tcPr>
              <w:p w:rsidR="00497F54" w:rsidRDefault="00F15E72" w:rsidP="00F15E72">
                <w:pPr>
                  <w:pStyle w:val="Textodecurrculo"/>
                </w:pPr>
                <w:r>
                  <w:rPr>
                    <w:lang w:bidi="es-ES"/>
                  </w:rPr>
                  <w:t>Recibió críticas muy positivas con su presentación. Este es el lugar para presentar sus conocimientos.</w:t>
                </w:r>
              </w:p>
            </w:tc>
          </w:sdtContent>
        </w:sdt>
      </w:tr>
      <w:tr w:rsidR="00497F54" w:rsidTr="00F15E72">
        <w:trPr>
          <w:trHeight w:val="16"/>
        </w:trPr>
        <w:tc>
          <w:tcPr>
            <w:tcW w:w="2227" w:type="dxa"/>
            <w:tcMar>
              <w:right w:w="475" w:type="dxa"/>
            </w:tcMar>
          </w:tcPr>
          <w:p w:rsidR="00497F54" w:rsidRDefault="00497F54" w:rsidP="00F15E72">
            <w:pPr>
              <w:pStyle w:val="Ttulo1"/>
              <w:jc w:val="left"/>
              <w:outlineLvl w:val="0"/>
            </w:pPr>
          </w:p>
        </w:tc>
        <w:tc>
          <w:tcPr>
            <w:tcW w:w="7519" w:type="dxa"/>
          </w:tcPr>
          <w:p w:rsidR="00497F54" w:rsidRDefault="00497F54" w:rsidP="00F15E72">
            <w:pPr>
              <w:pStyle w:val="Textodecurrculo"/>
            </w:pPr>
          </w:p>
        </w:tc>
      </w:tr>
    </w:tbl>
    <w:p w:rsidR="00497F54" w:rsidRDefault="00497F54"/>
    <w:sectPr w:rsidR="00497F54" w:rsidSect="00E515C8">
      <w:footerReference w:type="default" r:id="rId6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E7" w:rsidRDefault="008B05E7">
      <w:pPr>
        <w:spacing w:after="0" w:line="240" w:lineRule="auto"/>
      </w:pPr>
      <w:r>
        <w:separator/>
      </w:r>
    </w:p>
  </w:endnote>
  <w:endnote w:type="continuationSeparator" w:id="0">
    <w:p w:rsidR="008B05E7" w:rsidRDefault="008B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F54" w:rsidRDefault="00E515C8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E7" w:rsidRDefault="008B05E7">
      <w:pPr>
        <w:spacing w:after="0" w:line="240" w:lineRule="auto"/>
      </w:pPr>
      <w:r>
        <w:separator/>
      </w:r>
    </w:p>
  </w:footnote>
  <w:footnote w:type="continuationSeparator" w:id="0">
    <w:p w:rsidR="008B05E7" w:rsidRDefault="008B0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72"/>
    <w:rsid w:val="00245B7A"/>
    <w:rsid w:val="0037675F"/>
    <w:rsid w:val="00497F54"/>
    <w:rsid w:val="008252FF"/>
    <w:rsid w:val="008B05E7"/>
    <w:rsid w:val="00A01F2D"/>
    <w:rsid w:val="00BE6564"/>
    <w:rsid w:val="00E515C8"/>
    <w:rsid w:val="00F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103F"/>
  <w15:chartTrackingRefBased/>
  <w15:docId w15:val="{E1DEB588-13FE-474C-8BA1-BBF9F49F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ecurrculo"/>
    <w:link w:val="Ttulo2C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Piedepgina">
    <w:name w:val="footer"/>
    <w:basedOn w:val="Normal"/>
    <w:link w:val="PiedepginaC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ecurrculo">
    <w:name w:val="Texto de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ladecurrculo">
    <w:name w:val="Tabla de currículo"/>
    <w:basedOn w:val="Tab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cindecontacto">
    <w:name w:val="Información de contac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bre">
    <w:name w:val="Nombr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Correoelectrnico">
    <w:name w:val="Correo electrónic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ueva%20carpeta\tf028350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B62E369B94B44A8974EEB86F18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A6701-254E-4035-9ED0-4043516D374D}"/>
      </w:docPartPr>
      <w:docPartBody>
        <w:p w:rsidR="00000000" w:rsidRDefault="00A34F17" w:rsidP="00A34F17">
          <w:pPr>
            <w:pStyle w:val="969B62E369B94B44A8974EEB86F18E49"/>
          </w:pPr>
          <w:r>
            <w:rPr>
              <w:lang w:bidi="es-ES"/>
            </w:rPr>
            <w:t>Recibió críticas muy positivas por su excelente presentación. Este es el lugar para presentar sus conocimientos.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17"/>
    <w:rsid w:val="0091340D"/>
    <w:rsid w:val="00A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53E2718B0249ED9D4EF4611C0EA6C9">
    <w:name w:val="8453E2718B0249ED9D4EF4611C0EA6C9"/>
  </w:style>
  <w:style w:type="paragraph" w:customStyle="1" w:styleId="089619FBD3AD4AF788757097A37C9E98">
    <w:name w:val="089619FBD3AD4AF788757097A37C9E98"/>
  </w:style>
  <w:style w:type="paragraph" w:customStyle="1" w:styleId="947F28BD48EF45AEB13D7D00A1255463">
    <w:name w:val="947F28BD48EF45AEB13D7D00A1255463"/>
  </w:style>
  <w:style w:type="character" w:styleId="nfasis">
    <w:name w:val="Emphasis"/>
    <w:basedOn w:val="Fuentedeprrafopredeter"/>
    <w:uiPriority w:val="2"/>
    <w:unhideWhenUsed/>
    <w:qFormat/>
    <w:rPr>
      <w:color w:val="5B9BD5" w:themeColor="accent1"/>
    </w:rPr>
  </w:style>
  <w:style w:type="paragraph" w:customStyle="1" w:styleId="6E83FEBD7AED4107BE43CA5E89DA355B">
    <w:name w:val="6E83FEBD7AED4107BE43CA5E89DA355B"/>
  </w:style>
  <w:style w:type="paragraph" w:customStyle="1" w:styleId="71CBFC49CA944BB681C09CF88DD136A1">
    <w:name w:val="71CBFC49CA944BB681C09CF88DD136A1"/>
  </w:style>
  <w:style w:type="paragraph" w:customStyle="1" w:styleId="CDA530F4C803492997A6D07486C65E82">
    <w:name w:val="CDA530F4C803492997A6D07486C65E82"/>
  </w:style>
  <w:style w:type="paragraph" w:customStyle="1" w:styleId="BA175F7EEEA84A8186028D671CB69168">
    <w:name w:val="BA175F7EEEA84A8186028D671CB69168"/>
  </w:style>
  <w:style w:type="paragraph" w:customStyle="1" w:styleId="F8754C9CEA6B4B6D8A8E7DA7B7A2E3C9">
    <w:name w:val="F8754C9CEA6B4B6D8A8E7DA7B7A2E3C9"/>
  </w:style>
  <w:style w:type="paragraph" w:customStyle="1" w:styleId="6F5810DB5E0E433E870E083C42E0A4F1">
    <w:name w:val="6F5810DB5E0E433E870E083C42E0A4F1"/>
  </w:style>
  <w:style w:type="paragraph" w:customStyle="1" w:styleId="26DB86DF4E354397BCB24634D16A28BC">
    <w:name w:val="26DB86DF4E354397BCB24634D16A28BC"/>
  </w:style>
  <w:style w:type="paragraph" w:customStyle="1" w:styleId="5ABE53FC3AF54478AC95AE299E3B385F">
    <w:name w:val="5ABE53FC3AF54478AC95AE299E3B385F"/>
  </w:style>
  <w:style w:type="paragraph" w:customStyle="1" w:styleId="680C4EAF6A6540FF9C3B84DF44F2C567">
    <w:name w:val="680C4EAF6A6540FF9C3B84DF44F2C567"/>
  </w:style>
  <w:style w:type="paragraph" w:customStyle="1" w:styleId="FD16F1AF31F649D6BBEFB50FB74B2EAA">
    <w:name w:val="FD16F1AF31F649D6BBEFB50FB74B2EAA"/>
  </w:style>
  <w:style w:type="paragraph" w:customStyle="1" w:styleId="6225B76255124B0FB22D9B097E8E8AC3">
    <w:name w:val="6225B76255124B0FB22D9B097E8E8AC3"/>
  </w:style>
  <w:style w:type="paragraph" w:customStyle="1" w:styleId="7A5FB884BC2D40E8964DD6C75F7003D5">
    <w:name w:val="7A5FB884BC2D40E8964DD6C75F7003D5"/>
  </w:style>
  <w:style w:type="paragraph" w:customStyle="1" w:styleId="A35FC09610A24ED2A9AD9DBC0310CD72">
    <w:name w:val="A35FC09610A24ED2A9AD9DBC0310CD72"/>
  </w:style>
  <w:style w:type="paragraph" w:customStyle="1" w:styleId="61EFF07BF4494E2D8229686F7C3B4D57">
    <w:name w:val="61EFF07BF4494E2D8229686F7C3B4D57"/>
  </w:style>
  <w:style w:type="paragraph" w:customStyle="1" w:styleId="2764C0371B36424BB44D38D8CAB89E37">
    <w:name w:val="2764C0371B36424BB44D38D8CAB89E37"/>
  </w:style>
  <w:style w:type="paragraph" w:customStyle="1" w:styleId="8426E5B4F13441E6902A32D7F43D651A">
    <w:name w:val="8426E5B4F13441E6902A32D7F43D651A"/>
  </w:style>
  <w:style w:type="paragraph" w:customStyle="1" w:styleId="969B62E369B94B44A8974EEB86F18E49">
    <w:name w:val="969B62E369B94B44A8974EEB86F18E49"/>
    <w:rsid w:val="00A34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suarez</dc:creator>
  <cp:keywords/>
  <dc:description/>
  <cp:lastModifiedBy>hernan suarez</cp:lastModifiedBy>
  <cp:revision>1</cp:revision>
  <dcterms:created xsi:type="dcterms:W3CDTF">2022-07-11T02:21:00Z</dcterms:created>
  <dcterms:modified xsi:type="dcterms:W3CDTF">2022-07-11T02:24:00Z</dcterms:modified>
</cp:coreProperties>
</file>